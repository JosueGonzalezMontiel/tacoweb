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sutil2"/>
        <w:tblW w:w="9747" w:type="dxa"/>
        <w:tblLayout w:type="fixed"/>
        <w:tblLook w:val="0620" w:firstRow="1" w:lastRow="0" w:firstColumn="0" w:lastColumn="0" w:noHBand="1" w:noVBand="1"/>
        <w:tblDescription w:val="La primera tabla contiene la información de la cabecera de la factura, el nombre de la empresa y la información de contacto, el título de la factura, el número y la fecha y la información de contacto del destinatario para la facturación y el envío; la segunda tabla contiene el comentario o las instrucciones especiales y la tercera tabla contiene el nombre del vendedor, el número de la orden de compra, el solicitante, el medio de envío, el punto de franco a bordo y los términos"/>
      </w:tblPr>
      <w:tblGrid>
        <w:gridCol w:w="5032"/>
        <w:gridCol w:w="4715"/>
      </w:tblGrid>
      <w:tr w:rsidR="008049DB" w:rsidRPr="00DE1E4D" w14:paraId="65964456" w14:textId="77777777" w:rsidTr="0089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scribe el nombre de la empresa:"/>
              <w:tag w:val="Escriba el nombre de la empresa:"/>
              <w:id w:val="-1907209145"/>
              <w:placeholder>
                <w:docPart w:val="62D6F45A3BDB4BD798C541C31418C39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3837D90B" w14:textId="3BDAD571" w:rsidR="008049DB" w:rsidRPr="00DE1E4D" w:rsidRDefault="00A2080D">
                <w:pPr>
                  <w:pStyle w:val="Ttulo1"/>
                </w:pPr>
                <w:r>
                  <w:t>AGENCIA DE COCHES JOSUE’S</w:t>
                </w:r>
              </w:p>
            </w:sdtContent>
          </w:sdt>
          <w:p w14:paraId="518E3C1C" w14:textId="6ADAE7CA" w:rsidR="008049DB" w:rsidRPr="00DE1E4D" w:rsidRDefault="00A2080D">
            <w:pPr>
              <w:pStyle w:val="Eslogan"/>
            </w:pPr>
            <w:r>
              <w:t xml:space="preserve">EL FUTURO ES HOY </w:t>
            </w:r>
          </w:p>
          <w:p w14:paraId="58A4D217" w14:textId="06E2C09F" w:rsidR="008049DB" w:rsidRPr="00DE1E4D" w:rsidRDefault="00C62DFE">
            <w:r>
              <w:t>CALLE VALVERDE</w:t>
            </w:r>
          </w:p>
          <w:p w14:paraId="461CA6FA" w14:textId="3E93FC4F" w:rsidR="00616194" w:rsidRPr="00DE1E4D" w:rsidRDefault="00C62DFE">
            <w:r>
              <w:t>PUEBLA, PUE</w:t>
            </w:r>
            <w:r w:rsidR="00054C75">
              <w:t xml:space="preserve"> </w:t>
            </w:r>
            <w:r>
              <w:t>COL.CHULA VISTA</w:t>
            </w:r>
            <w:r w:rsidR="00054C75">
              <w:t xml:space="preserve"> </w:t>
            </w:r>
            <w:r>
              <w:t>45340</w:t>
            </w:r>
            <w:r w:rsidR="00054C75">
              <w:t xml:space="preserve"> </w:t>
            </w:r>
            <w:r>
              <w:t>MX</w:t>
            </w:r>
          </w:p>
          <w:p w14:paraId="3960543A" w14:textId="77777777" w:rsidR="008049DB" w:rsidRDefault="00000000">
            <w:pPr>
              <w:rPr>
                <w:lang w:bidi="es-MX"/>
              </w:rPr>
            </w:pPr>
            <w:sdt>
              <w:sdtPr>
                <w:alias w:val="Teléfono:"/>
                <w:tag w:val="Teléfono:"/>
                <w:id w:val="-480227063"/>
                <w:placeholder>
                  <w:docPart w:val="D59432599AA14ABEBF94524D32B0D339"/>
                </w:placeholder>
                <w:temporary/>
                <w:showingPlcHdr/>
                <w15:appearance w15:val="hidden"/>
              </w:sdtPr>
              <w:sdtContent>
                <w:r w:rsidR="00616194" w:rsidRPr="00DE1E4D">
                  <w:rPr>
                    <w:lang w:bidi="es-MX"/>
                  </w:rPr>
                  <w:t>Teléfono:</w:t>
                </w:r>
              </w:sdtContent>
            </w:sdt>
            <w:r w:rsidR="006A3739" w:rsidRPr="00DE1E4D">
              <w:rPr>
                <w:lang w:bidi="es-MX"/>
              </w:rPr>
              <w:t xml:space="preserve"> </w:t>
            </w:r>
            <w:r w:rsidR="00C62DFE">
              <w:t>22342223</w:t>
            </w:r>
            <w:r w:rsidR="006A3739" w:rsidRPr="00DE1E4D">
              <w:rPr>
                <w:lang w:bidi="es-MX"/>
              </w:rPr>
              <w:t xml:space="preserve">  </w:t>
            </w:r>
          </w:p>
          <w:p w14:paraId="77AC9A46" w14:textId="77777777" w:rsidR="00406D96" w:rsidRDefault="00406D96">
            <w:pPr>
              <w:rPr>
                <w:lang w:bidi="es-MX"/>
              </w:rPr>
            </w:pPr>
          </w:p>
          <w:p w14:paraId="3A7DBF7F" w14:textId="77777777" w:rsidR="00406D96" w:rsidRDefault="00406D96">
            <w:pPr>
              <w:rPr>
                <w:lang w:bidi="es-MX"/>
              </w:rPr>
            </w:pPr>
          </w:p>
          <w:p w14:paraId="543EB0DE" w14:textId="170A88F8" w:rsidR="00406D96" w:rsidRPr="00DE1E4D" w:rsidRDefault="00406D96"/>
        </w:tc>
        <w:tc>
          <w:tcPr>
            <w:tcW w:w="4715" w:type="dxa"/>
          </w:tcPr>
          <w:p w14:paraId="04140BA5" w14:textId="77777777" w:rsidR="008049DB" w:rsidRPr="00DE1E4D" w:rsidRDefault="00000000">
            <w:pPr>
              <w:pStyle w:val="Ttulo"/>
            </w:pPr>
            <w:sdt>
              <w:sdtPr>
                <w:alias w:val="Factura:"/>
                <w:tag w:val="Factura:"/>
                <w:id w:val="205688853"/>
                <w:placeholder>
                  <w:docPart w:val="E416B1040B46493CAC393086BB769B03"/>
                </w:placeholder>
                <w:temporary/>
                <w:showingPlcHdr/>
                <w15:appearance w15:val="hidden"/>
              </w:sdtPr>
              <w:sdtContent>
                <w:r w:rsidR="00CE7F7E" w:rsidRPr="00DE1E4D">
                  <w:rPr>
                    <w:lang w:bidi="es-MX"/>
                  </w:rPr>
                  <w:t>FACTURA</w:t>
                </w:r>
              </w:sdtContent>
            </w:sdt>
          </w:p>
          <w:p w14:paraId="100F6800" w14:textId="55B6D055" w:rsidR="008049DB" w:rsidRPr="00DE1E4D" w:rsidRDefault="00000000">
            <w:pPr>
              <w:pStyle w:val="Ttulo2"/>
            </w:pPr>
            <w:sdt>
              <w:sdtPr>
                <w:alias w:val="Número de factura:"/>
                <w:tag w:val="Número de factura:"/>
                <w:id w:val="674689995"/>
                <w:placeholder>
                  <w:docPart w:val="AAF9F268B785455C85B553154F3F591B"/>
                </w:placeholder>
                <w:temporary/>
                <w:showingPlcHdr/>
                <w15:appearance w15:val="hidden"/>
              </w:sdtPr>
              <w:sdtContent>
                <w:r w:rsidR="00CE7F7E" w:rsidRPr="00DE1E4D">
                  <w:rPr>
                    <w:lang w:bidi="es-MX"/>
                  </w:rPr>
                  <w:t>Factura n.º</w:t>
                </w:r>
              </w:sdtContent>
            </w:sdt>
            <w:r w:rsidR="00512E92">
              <w:t xml:space="preserve"> </w:t>
            </w:r>
            <w:r w:rsidR="00967899">
              <w:t>{{id_factura}}</w:t>
            </w:r>
          </w:p>
          <w:p w14:paraId="592EE923" w14:textId="532552AA" w:rsidR="008049DB" w:rsidRDefault="00000000">
            <w:pPr>
              <w:pStyle w:val="Ttulo2"/>
            </w:pPr>
            <w:sdt>
              <w:sdtPr>
                <w:alias w:val="Fecha:"/>
                <w:tag w:val="Fecha:"/>
                <w:id w:val="677780987"/>
                <w:placeholder>
                  <w:docPart w:val="736B0FF47D6A4A57A6D2F29D8EBE10C6"/>
                </w:placeholder>
                <w:temporary/>
                <w:showingPlcHdr/>
                <w15:appearance w15:val="hidden"/>
              </w:sdtPr>
              <w:sdtContent>
                <w:r w:rsidR="00CE7F7E" w:rsidRPr="00DE1E4D">
                  <w:rPr>
                    <w:lang w:bidi="es-MX"/>
                  </w:rPr>
                  <w:t>Fecha:</w:t>
                </w:r>
              </w:sdtContent>
            </w:sdt>
            <w:r w:rsidR="00EE0275">
              <w:t>{{fecha}}</w:t>
            </w:r>
          </w:p>
          <w:p w14:paraId="3A157E2D" w14:textId="62378A77" w:rsidR="00EE0275" w:rsidRPr="00DE1E4D" w:rsidRDefault="00EE0275">
            <w:pPr>
              <w:pStyle w:val="Ttulo2"/>
            </w:pPr>
            <w:r>
              <w:t>HORA:{{hora}}</w:t>
            </w:r>
          </w:p>
        </w:tc>
      </w:tr>
      <w:tr w:rsidR="008049DB" w:rsidRPr="00DE1E4D" w14:paraId="0BD91D8A" w14:textId="77777777" w:rsidTr="00897AA4">
        <w:trPr>
          <w:trHeight w:val="1440"/>
        </w:trPr>
        <w:tc>
          <w:tcPr>
            <w:tcW w:w="5032" w:type="dxa"/>
          </w:tcPr>
          <w:p w14:paraId="50C875BA" w14:textId="4492A8E1" w:rsidR="008049DB" w:rsidRPr="00DE1E4D" w:rsidRDefault="00C62DFE">
            <w:pPr>
              <w:pStyle w:val="Ttulo3"/>
            </w:pPr>
            <w:r>
              <w:t>DATOS DEL CLIENTE:</w:t>
            </w:r>
          </w:p>
          <w:p w14:paraId="3B6A7C95" w14:textId="4426DDA5" w:rsidR="008049DB" w:rsidRPr="00DE1E4D" w:rsidRDefault="00967899">
            <w:r>
              <w:t>{{nombre}}</w:t>
            </w:r>
          </w:p>
          <w:p w14:paraId="6E2FA651" w14:textId="31F66660" w:rsidR="00C62DFE" w:rsidRPr="00DE1E4D" w:rsidRDefault="00000000" w:rsidP="00C62DFE">
            <w:sdt>
              <w:sdtPr>
                <w:alias w:val="Escribe la dirección de la compañía:"/>
                <w:tag w:val="Escribe la dirección postal de la compañía:"/>
                <w:id w:val="1658564932"/>
                <w:placeholder>
                  <w:docPart w:val="87D59AAF95CE4D4DB46DEB758A94DD05"/>
                </w:placeholder>
                <w:temporary/>
                <w:showingPlcHdr/>
                <w15:appearance w15:val="hidden"/>
              </w:sdtPr>
              <w:sdtContent>
                <w:r w:rsidR="00C62DFE" w:rsidRPr="00512E92">
                  <w:rPr>
                    <w:b/>
                    <w:bCs/>
                    <w:lang w:bidi="es-MX"/>
                  </w:rPr>
                  <w:t>Dirección</w:t>
                </w:r>
              </w:sdtContent>
            </w:sdt>
          </w:p>
          <w:p w14:paraId="722082AA" w14:textId="2F619DC9" w:rsidR="00C62DFE" w:rsidRPr="00DE1E4D" w:rsidRDefault="00C62DFE" w:rsidP="00C62DFE">
            <w:r>
              <w:t>{{Estado}}, {{</w:t>
            </w:r>
            <w:r w:rsidR="00512E92">
              <w:t>C</w:t>
            </w:r>
            <w:r>
              <w:t>olonia}}, {{CP}}, {{Pa</w:t>
            </w:r>
            <w:r w:rsidR="00512E92">
              <w:t>i</w:t>
            </w:r>
            <w:r>
              <w:t>s}}</w:t>
            </w:r>
          </w:p>
          <w:p w14:paraId="140245B9" w14:textId="0F945D6F" w:rsidR="008049DB" w:rsidRPr="00DE1E4D" w:rsidRDefault="00000000">
            <w:sdt>
              <w:sdtPr>
                <w:alias w:val="Teléfono:"/>
                <w:tag w:val="Teléfono:"/>
                <w:id w:val="1764948635"/>
                <w:placeholder>
                  <w:docPart w:val="EE7B45ACD90D4C04868E0C3C3B00DC07"/>
                </w:placeholder>
                <w:temporary/>
                <w:showingPlcHdr/>
                <w15:appearance w15:val="hidden"/>
              </w:sdtPr>
              <w:sdtContent>
                <w:r w:rsidR="00C62DFE" w:rsidRPr="00DE1E4D">
                  <w:rPr>
                    <w:lang w:bidi="es-MX"/>
                  </w:rPr>
                  <w:t>Teléfono:</w:t>
                </w:r>
              </w:sdtContent>
            </w:sdt>
            <w:r w:rsidR="00C62DFE">
              <w:t>{{numero}}</w:t>
            </w:r>
            <w:r w:rsidR="00C62DFE" w:rsidRPr="00DE1E4D">
              <w:rPr>
                <w:lang w:bidi="es-MX"/>
              </w:rPr>
              <w:t xml:space="preserve">  </w:t>
            </w:r>
          </w:p>
        </w:tc>
        <w:tc>
          <w:tcPr>
            <w:tcW w:w="4715" w:type="dxa"/>
          </w:tcPr>
          <w:p w14:paraId="36398CD2" w14:textId="7998E903" w:rsidR="008049DB" w:rsidRPr="00DE1E4D" w:rsidRDefault="00C62DFE">
            <w:pPr>
              <w:pStyle w:val="Ttulo3"/>
            </w:pPr>
            <w:r>
              <w:t>DATOS:</w:t>
            </w:r>
          </w:p>
          <w:p w14:paraId="58DC1A1F" w14:textId="6E899E57" w:rsidR="008049DB" w:rsidRPr="00DE1E4D" w:rsidRDefault="00C62DFE">
            <w:r>
              <w:t>{{tipo}}</w:t>
            </w:r>
          </w:p>
          <w:p w14:paraId="0EE2FC32" w14:textId="3B7EAC2F" w:rsidR="00837ECD" w:rsidRPr="00DE1E4D" w:rsidRDefault="00C62DFE" w:rsidP="00837ECD">
            <w:r>
              <w:t>{{chasis}}</w:t>
            </w:r>
          </w:p>
          <w:p w14:paraId="34F1B0FA" w14:textId="2FF428FD" w:rsidR="008049DB" w:rsidRPr="00DE1E4D" w:rsidRDefault="00967899">
            <w:r>
              <w:t>{{certificado}}</w:t>
            </w:r>
          </w:p>
          <w:p w14:paraId="45849F1E" w14:textId="10085E8D" w:rsidR="008049DB" w:rsidRPr="00DE1E4D" w:rsidRDefault="008049DB"/>
        </w:tc>
      </w:tr>
    </w:tbl>
    <w:tbl>
      <w:tblPr>
        <w:tblStyle w:val="Tablaconcuadrculaclar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contiene la información de la cabecera de la factura, el nombre de la empresa y la información de contacto, el título de la factura, el número y la fecha y la información de contacto del destinatario para la facturación y el envío; la segunda tabla contiene el comentario o las instrucciones especiales y la tercera tabla contiene el nombre del vendedor, el número de la orden de compra, el solicitante, el medio de envío, el punto de franco a bordo y los términos"/>
      </w:tblPr>
      <w:tblGrid>
        <w:gridCol w:w="9747"/>
      </w:tblGrid>
      <w:tr w:rsidR="008049DB" w:rsidRPr="00DE1E4D" w14:paraId="3704F329" w14:textId="77777777" w:rsidTr="00897AA4">
        <w:trPr>
          <w:trHeight w:val="1152"/>
        </w:trPr>
        <w:tc>
          <w:tcPr>
            <w:tcW w:w="9747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34EF03B" w14:textId="77777777" w:rsidR="008049DB" w:rsidRPr="00DE1E4D" w:rsidRDefault="00000000">
            <w:pPr>
              <w:pStyle w:val="Ttulo3"/>
              <w:spacing w:line="264" w:lineRule="auto"/>
            </w:pPr>
            <w:sdt>
              <w:sdtPr>
                <w:alias w:val="Comentarios o instrucciones especiales:"/>
                <w:tag w:val="Comentarios o instrucciones especiales:"/>
                <w:id w:val="2040548107"/>
                <w:placeholder>
                  <w:docPart w:val="65C4BE8A6F204D338AEEEBD435F7AA3E"/>
                </w:placeholder>
                <w:temporary/>
                <w:showingPlcHdr/>
                <w15:appearance w15:val="hidden"/>
              </w:sdtPr>
              <w:sdtContent>
                <w:r w:rsidR="00616194" w:rsidRPr="00DE1E4D">
                  <w:rPr>
                    <w:lang w:bidi="es-MX"/>
                  </w:rPr>
                  <w:t>Comentarios o instrucciones especiales:</w:t>
                </w:r>
              </w:sdtContent>
            </w:sdt>
          </w:p>
          <w:sdt>
            <w:sdtPr>
              <w:alias w:val="Escribe tus comentarios:"/>
              <w:tag w:val="Escribe tus comentarios:"/>
              <w:id w:val="1468700434"/>
              <w:placeholder>
                <w:docPart w:val="272E899F2D1641BCB8619E7FB264B72E"/>
              </w:placeholder>
              <w:temporary/>
              <w:showingPlcHdr/>
              <w15:appearance w15:val="hidden"/>
            </w:sdtPr>
            <w:sdtContent>
              <w:p w14:paraId="2662CAA5" w14:textId="77777777" w:rsidR="008049DB" w:rsidRPr="00DE1E4D" w:rsidRDefault="006A3739">
                <w:pPr>
                  <w:spacing w:line="264" w:lineRule="auto"/>
                </w:pPr>
                <w:r w:rsidRPr="00DE1E4D">
                  <w:rPr>
                    <w:lang w:bidi="es-MX"/>
                  </w:rPr>
                  <w:t>Para empezar ahora mismo, presiona cualquier texto de marcador de posición (como este) y empieza a escribir para cambiarlo por el tuyo.</w:t>
                </w:r>
              </w:p>
            </w:sdtContent>
          </w:sdt>
        </w:tc>
      </w:tr>
    </w:tbl>
    <w:tbl>
      <w:tblPr>
        <w:tblStyle w:val="Tablaconcuadrcula1clara"/>
        <w:tblW w:w="5000" w:type="pct"/>
        <w:tblLayout w:type="fixed"/>
        <w:tblLook w:val="06A0" w:firstRow="1" w:lastRow="0" w:firstColumn="1" w:lastColumn="0" w:noHBand="1" w:noVBand="1"/>
        <w:tblDescription w:val="La primera tabla contiene la información de la cabecera de la factura, el nombre de la empresa y la información de contacto, el título de la factura, el número y la fecha y la información de contacto del destinatario para la facturación y el envío; la segunda tabla contiene el comentario o las instrucciones especiales y la tercera tabla contiene el nombre del vendedor, el número de la orden de compra, el solicitante, el medio de envío, el punto de franco a bordo y los términos"/>
      </w:tblPr>
      <w:tblGrid>
        <w:gridCol w:w="1771"/>
        <w:gridCol w:w="1982"/>
        <w:gridCol w:w="1889"/>
        <w:gridCol w:w="1421"/>
        <w:gridCol w:w="1369"/>
        <w:gridCol w:w="1304"/>
      </w:tblGrid>
      <w:tr w:rsidR="00966901" w:rsidRPr="00DE1E4D" w14:paraId="0E0F4A61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bottom w:val="none" w:sz="0" w:space="0" w:color="auto"/>
            </w:tcBorders>
          </w:tcPr>
          <w:p w14:paraId="53F12FDB" w14:textId="500380FB" w:rsidR="00966901" w:rsidRPr="00DE1E4D" w:rsidRDefault="00967899" w:rsidP="002558FA">
            <w:pPr>
              <w:pStyle w:val="Ttulo4"/>
            </w:pPr>
            <w:r>
              <w:t>ID COCHE</w:t>
            </w:r>
          </w:p>
        </w:tc>
        <w:tc>
          <w:tcPr>
            <w:tcW w:w="2055" w:type="dxa"/>
            <w:tcBorders>
              <w:bottom w:val="none" w:sz="0" w:space="0" w:color="auto"/>
            </w:tcBorders>
          </w:tcPr>
          <w:p w14:paraId="66C5B4BB" w14:textId="483201FD" w:rsidR="00966901" w:rsidRPr="00DE1E4D" w:rsidRDefault="00967899" w:rsidP="002558FA">
            <w:pPr>
              <w:pStyle w:val="Ttulo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motor</w:t>
            </w:r>
          </w:p>
        </w:tc>
        <w:tc>
          <w:tcPr>
            <w:tcW w:w="1957" w:type="dxa"/>
            <w:tcBorders>
              <w:bottom w:val="none" w:sz="0" w:space="0" w:color="auto"/>
            </w:tcBorders>
          </w:tcPr>
          <w:p w14:paraId="49B35169" w14:textId="605F4886" w:rsidR="00966901" w:rsidRPr="00DE1E4D" w:rsidRDefault="00967899" w:rsidP="002558FA">
            <w:pPr>
              <w:pStyle w:val="Ttulo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aprovacion</w:t>
            </w:r>
          </w:p>
        </w:tc>
        <w:tc>
          <w:tcPr>
            <w:tcW w:w="1467" w:type="dxa"/>
            <w:tcBorders>
              <w:bottom w:val="none" w:sz="0" w:space="0" w:color="auto"/>
            </w:tcBorders>
          </w:tcPr>
          <w:p w14:paraId="7F46FD10" w14:textId="200D14D1" w:rsidR="00966901" w:rsidRPr="00DE1E4D" w:rsidRDefault="00EE0275" w:rsidP="002558FA">
            <w:pPr>
              <w:pStyle w:val="Ttulo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413" w:type="dxa"/>
            <w:tcBorders>
              <w:bottom w:val="none" w:sz="0" w:space="0" w:color="auto"/>
            </w:tcBorders>
          </w:tcPr>
          <w:p w14:paraId="6167396F" w14:textId="32BCDA5C" w:rsidR="00966901" w:rsidRPr="00DE1E4D" w:rsidRDefault="00EE0275" w:rsidP="002558FA">
            <w:pPr>
              <w:pStyle w:val="Ttulo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pagos</w:t>
            </w:r>
          </w:p>
        </w:tc>
        <w:tc>
          <w:tcPr>
            <w:tcW w:w="1345" w:type="dxa"/>
            <w:tcBorders>
              <w:bottom w:val="none" w:sz="0" w:space="0" w:color="auto"/>
            </w:tcBorders>
          </w:tcPr>
          <w:p w14:paraId="50134372" w14:textId="04FFA617" w:rsidR="00966901" w:rsidRPr="00DE1E4D" w:rsidRDefault="00EE0275" w:rsidP="002558FA">
            <w:pPr>
              <w:pStyle w:val="Ttulo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 envio</w:t>
            </w:r>
          </w:p>
        </w:tc>
      </w:tr>
      <w:tr w:rsidR="00966901" w:rsidRPr="00DE1E4D" w14:paraId="61BD2682" w14:textId="77777777" w:rsidTr="009669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BA5162B" w14:textId="4921A1C9" w:rsidR="00966901" w:rsidRPr="00DE1E4D" w:rsidRDefault="00967899" w:rsidP="00966901">
            <w:pPr>
              <w:spacing w:line="264" w:lineRule="auto"/>
            </w:pPr>
            <w:r>
              <w:t>{{referencia_id}}</w:t>
            </w:r>
          </w:p>
        </w:tc>
        <w:tc>
          <w:tcPr>
            <w:tcW w:w="2055" w:type="dxa"/>
          </w:tcPr>
          <w:p w14:paraId="075072E6" w14:textId="7A9BA120" w:rsidR="00966901" w:rsidRPr="00DE1E4D" w:rsidRDefault="00967899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{{n_motor}}</w:t>
            </w:r>
          </w:p>
        </w:tc>
        <w:tc>
          <w:tcPr>
            <w:tcW w:w="1957" w:type="dxa"/>
          </w:tcPr>
          <w:p w14:paraId="34549E06" w14:textId="44BC8273" w:rsidR="00966901" w:rsidRPr="00DE1E4D" w:rsidRDefault="00967899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{{fecha_apro</w:t>
            </w:r>
            <w:r w:rsidR="00512E92">
              <w:t>v</w:t>
            </w:r>
            <w:r>
              <w:t>acion}}</w:t>
            </w:r>
          </w:p>
        </w:tc>
        <w:tc>
          <w:tcPr>
            <w:tcW w:w="1467" w:type="dxa"/>
          </w:tcPr>
          <w:p w14:paraId="2D3F160F" w14:textId="6CABAF27" w:rsidR="00966901" w:rsidRPr="00DE1E4D" w:rsidRDefault="00EE0275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r w:rsidR="00512E92" w:rsidRPr="00512E92">
              <w:t>id_cliente_id</w:t>
            </w:r>
            <w:r>
              <w:t>}}</w:t>
            </w:r>
          </w:p>
        </w:tc>
        <w:tc>
          <w:tcPr>
            <w:tcW w:w="1413" w:type="dxa"/>
          </w:tcPr>
          <w:p w14:paraId="683E1B08" w14:textId="39A24D9F" w:rsidR="00966901" w:rsidRPr="00DE1E4D" w:rsidRDefault="00EE0275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{{n</w:t>
            </w:r>
            <w:r w:rsidR="007D30FA">
              <w:t>umero</w:t>
            </w:r>
            <w:r>
              <w:t>_pagos}}</w:t>
            </w:r>
          </w:p>
        </w:tc>
        <w:tc>
          <w:tcPr>
            <w:tcW w:w="1345" w:type="dxa"/>
          </w:tcPr>
          <w:p w14:paraId="319FFD17" w14:textId="6108AD00" w:rsidR="00966901" w:rsidRPr="00DE1E4D" w:rsidRDefault="00EE0275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{{orden_envio</w:t>
            </w:r>
            <w:r w:rsidR="00512E92">
              <w:t>}}</w:t>
            </w:r>
          </w:p>
        </w:tc>
      </w:tr>
    </w:tbl>
    <w:p w14:paraId="307B2A2F" w14:textId="77777777" w:rsidR="00966901" w:rsidRPr="00DE1E4D" w:rsidRDefault="00966901"/>
    <w:tbl>
      <w:tblPr>
        <w:tblStyle w:val="Tablaconcuadrcula1clara"/>
        <w:tblW w:w="9742" w:type="dxa"/>
        <w:tblLayout w:type="fixed"/>
        <w:tblLook w:val="0620" w:firstRow="1" w:lastRow="0" w:firstColumn="0" w:lastColumn="0" w:noHBand="1" w:noVBand="1"/>
        <w:tblDescription w:val="La primera tabla es la tabla principal de la factura para introducir la cantidad, la descripción, el precio por unidad y el total, y la segunda tabla para el subtotal, el impuesto sobre las ventas, los gastos de envío y manipulación, y el total a pagar."/>
      </w:tblPr>
      <w:tblGrid>
        <w:gridCol w:w="1817"/>
        <w:gridCol w:w="5501"/>
        <w:gridCol w:w="1404"/>
        <w:gridCol w:w="1020"/>
      </w:tblGrid>
      <w:tr w:rsidR="008049DB" w:rsidRPr="00DE1E4D" w14:paraId="33A7E452" w14:textId="77777777" w:rsidTr="0089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000E2891" w14:textId="77777777" w:rsidR="008049DB" w:rsidRPr="00DE1E4D" w:rsidRDefault="00000000">
            <w:pPr>
              <w:pStyle w:val="Ttulo4"/>
            </w:pPr>
            <w:sdt>
              <w:sdtPr>
                <w:alias w:val="Cantidad:"/>
                <w:tag w:val="Cantidad:"/>
                <w:id w:val="-1738312568"/>
                <w:placeholder>
                  <w:docPart w:val="129A83432B5844388D8A336E3AEEB1D2"/>
                </w:placeholder>
                <w:temporary/>
                <w:showingPlcHdr/>
                <w15:appearance w15:val="hidden"/>
              </w:sdtPr>
              <w:sdtContent>
                <w:r w:rsidR="00934F6F" w:rsidRPr="00DE1E4D">
                  <w:rPr>
                    <w:lang w:bidi="es-MX"/>
                  </w:rPr>
                  <w:t>CANTIDAD</w:t>
                </w:r>
              </w:sdtContent>
            </w:sdt>
          </w:p>
        </w:tc>
        <w:tc>
          <w:tcPr>
            <w:tcW w:w="5501" w:type="dxa"/>
          </w:tcPr>
          <w:p w14:paraId="3A36EDD6" w14:textId="77777777" w:rsidR="008049DB" w:rsidRPr="00DE1E4D" w:rsidRDefault="00000000">
            <w:pPr>
              <w:pStyle w:val="Ttulo4"/>
            </w:pPr>
            <w:sdt>
              <w:sdtPr>
                <w:alias w:val="Descripción:"/>
                <w:tag w:val="Descripción:"/>
                <w:id w:val="1198742974"/>
                <w:placeholder>
                  <w:docPart w:val="1F3698F598704D27914BF6FECCB9FC4A"/>
                </w:placeholder>
                <w:temporary/>
                <w:showingPlcHdr/>
                <w15:appearance w15:val="hidden"/>
              </w:sdtPr>
              <w:sdtContent>
                <w:r w:rsidR="00934F6F" w:rsidRPr="00DE1E4D">
                  <w:rPr>
                    <w:lang w:bidi="es-MX"/>
                  </w:rPr>
                  <w:t>DESCRIPCIÓN</w:t>
                </w:r>
              </w:sdtContent>
            </w:sdt>
          </w:p>
        </w:tc>
        <w:tc>
          <w:tcPr>
            <w:tcW w:w="1404" w:type="dxa"/>
          </w:tcPr>
          <w:p w14:paraId="684EF632" w14:textId="77777777" w:rsidR="008049DB" w:rsidRPr="00DE1E4D" w:rsidRDefault="00000000">
            <w:pPr>
              <w:pStyle w:val="Ttulo4"/>
            </w:pPr>
            <w:sdt>
              <w:sdtPr>
                <w:alias w:val="Precio por unidad:"/>
                <w:tag w:val="Precio por unidad:"/>
                <w:id w:val="1604447165"/>
                <w:placeholder>
                  <w:docPart w:val="7166DE39462240B1A56A760A0BA5045D"/>
                </w:placeholder>
                <w:temporary/>
                <w:showingPlcHdr/>
                <w15:appearance w15:val="hidden"/>
              </w:sdtPr>
              <w:sdtContent>
                <w:r w:rsidR="00934F6F" w:rsidRPr="00DE1E4D">
                  <w:rPr>
                    <w:lang w:bidi="es-MX"/>
                  </w:rPr>
                  <w:t>PRECIO POR UNIDAD</w:t>
                </w:r>
              </w:sdtContent>
            </w:sdt>
          </w:p>
        </w:tc>
        <w:tc>
          <w:tcPr>
            <w:tcW w:w="1020" w:type="dxa"/>
          </w:tcPr>
          <w:p w14:paraId="3847C045" w14:textId="77777777" w:rsidR="008049DB" w:rsidRPr="00DE1E4D" w:rsidRDefault="00000000">
            <w:pPr>
              <w:pStyle w:val="Ttulo4"/>
            </w:pPr>
            <w:sdt>
              <w:sdtPr>
                <w:alias w:val="Total:"/>
                <w:tag w:val="Total:"/>
                <w:id w:val="-150831350"/>
                <w:placeholder>
                  <w:docPart w:val="5842182D83E24E6FB856A86BB5FD9DB5"/>
                </w:placeholder>
                <w:temporary/>
                <w:showingPlcHdr/>
                <w15:appearance w15:val="hidden"/>
              </w:sdtPr>
              <w:sdtContent>
                <w:r w:rsidR="00934F6F" w:rsidRPr="00DE1E4D">
                  <w:rPr>
                    <w:lang w:bidi="es-MX"/>
                  </w:rPr>
                  <w:t>TOTAL</w:t>
                </w:r>
              </w:sdtContent>
            </w:sdt>
          </w:p>
        </w:tc>
      </w:tr>
      <w:tr w:rsidR="008049DB" w:rsidRPr="00DE1E4D" w14:paraId="27547381" w14:textId="77777777" w:rsidTr="00897AA4">
        <w:tc>
          <w:tcPr>
            <w:tcW w:w="1817" w:type="dxa"/>
          </w:tcPr>
          <w:p w14:paraId="4AEEDBAE" w14:textId="77777777" w:rsidR="008049DB" w:rsidRPr="00DE1E4D" w:rsidRDefault="008049DB">
            <w:pPr>
              <w:pStyle w:val="Cantidad"/>
            </w:pPr>
          </w:p>
        </w:tc>
        <w:tc>
          <w:tcPr>
            <w:tcW w:w="5501" w:type="dxa"/>
          </w:tcPr>
          <w:p w14:paraId="486E7D66" w14:textId="731C3160" w:rsidR="008049DB" w:rsidRPr="00DE1E4D" w:rsidRDefault="00967899">
            <w:r>
              <w:t>{{auto}}</w:t>
            </w:r>
          </w:p>
        </w:tc>
        <w:tc>
          <w:tcPr>
            <w:tcW w:w="1404" w:type="dxa"/>
          </w:tcPr>
          <w:p w14:paraId="51CD8E11" w14:textId="77777777" w:rsidR="008049DB" w:rsidRPr="00DE1E4D" w:rsidRDefault="008049DB">
            <w:pPr>
              <w:pStyle w:val="Importe"/>
            </w:pPr>
          </w:p>
        </w:tc>
        <w:tc>
          <w:tcPr>
            <w:tcW w:w="1020" w:type="dxa"/>
          </w:tcPr>
          <w:p w14:paraId="55CFFE1D" w14:textId="77777777" w:rsidR="008049DB" w:rsidRPr="00DE1E4D" w:rsidRDefault="008049DB">
            <w:pPr>
              <w:pStyle w:val="Importe"/>
            </w:pPr>
          </w:p>
        </w:tc>
      </w:tr>
      <w:tr w:rsidR="008049DB" w:rsidRPr="00DE1E4D" w14:paraId="1E3EE91D" w14:textId="77777777" w:rsidTr="00897AA4">
        <w:tc>
          <w:tcPr>
            <w:tcW w:w="1817" w:type="dxa"/>
          </w:tcPr>
          <w:p w14:paraId="6DDFF4F3" w14:textId="77777777" w:rsidR="008049DB" w:rsidRPr="00DE1E4D" w:rsidRDefault="008049DB">
            <w:pPr>
              <w:pStyle w:val="Cantidad"/>
            </w:pPr>
          </w:p>
        </w:tc>
        <w:tc>
          <w:tcPr>
            <w:tcW w:w="5501" w:type="dxa"/>
          </w:tcPr>
          <w:p w14:paraId="43C50D5B" w14:textId="6E860917" w:rsidR="008049DB" w:rsidRPr="00DE1E4D" w:rsidRDefault="00967899">
            <w:r>
              <w:t>{{modelo}}</w:t>
            </w:r>
          </w:p>
        </w:tc>
        <w:tc>
          <w:tcPr>
            <w:tcW w:w="1404" w:type="dxa"/>
          </w:tcPr>
          <w:p w14:paraId="799E384B" w14:textId="77777777" w:rsidR="008049DB" w:rsidRPr="00DE1E4D" w:rsidRDefault="008049DB">
            <w:pPr>
              <w:pStyle w:val="Importe"/>
            </w:pPr>
          </w:p>
        </w:tc>
        <w:tc>
          <w:tcPr>
            <w:tcW w:w="1020" w:type="dxa"/>
          </w:tcPr>
          <w:p w14:paraId="45E28617" w14:textId="77777777" w:rsidR="008049DB" w:rsidRPr="00DE1E4D" w:rsidRDefault="008049DB">
            <w:pPr>
              <w:pStyle w:val="Importe"/>
            </w:pPr>
          </w:p>
        </w:tc>
      </w:tr>
      <w:tr w:rsidR="008049DB" w:rsidRPr="00DE1E4D" w14:paraId="50953785" w14:textId="77777777" w:rsidTr="00897AA4">
        <w:tc>
          <w:tcPr>
            <w:tcW w:w="1817" w:type="dxa"/>
          </w:tcPr>
          <w:p w14:paraId="6E81BF52" w14:textId="77777777" w:rsidR="008049DB" w:rsidRPr="00DE1E4D" w:rsidRDefault="008049DB">
            <w:pPr>
              <w:pStyle w:val="Cantidad"/>
            </w:pPr>
          </w:p>
        </w:tc>
        <w:tc>
          <w:tcPr>
            <w:tcW w:w="5501" w:type="dxa"/>
          </w:tcPr>
          <w:p w14:paraId="02959911" w14:textId="015496C2" w:rsidR="00967899" w:rsidRPr="00DE1E4D" w:rsidRDefault="00967899">
            <w:r>
              <w:t>{{versi</w:t>
            </w:r>
            <w:r w:rsidR="00512E92">
              <w:t>o</w:t>
            </w:r>
            <w:r>
              <w:t>n}}</w:t>
            </w:r>
          </w:p>
        </w:tc>
        <w:tc>
          <w:tcPr>
            <w:tcW w:w="1404" w:type="dxa"/>
          </w:tcPr>
          <w:p w14:paraId="401DC06C" w14:textId="77777777" w:rsidR="008049DB" w:rsidRPr="00DE1E4D" w:rsidRDefault="008049DB">
            <w:pPr>
              <w:pStyle w:val="Importe"/>
            </w:pPr>
          </w:p>
        </w:tc>
        <w:tc>
          <w:tcPr>
            <w:tcW w:w="1020" w:type="dxa"/>
          </w:tcPr>
          <w:p w14:paraId="506BBF42" w14:textId="77777777" w:rsidR="008049DB" w:rsidRPr="00DE1E4D" w:rsidRDefault="008049DB">
            <w:pPr>
              <w:pStyle w:val="Importe"/>
            </w:pPr>
          </w:p>
        </w:tc>
      </w:tr>
      <w:tr w:rsidR="008049DB" w:rsidRPr="00DE1E4D" w14:paraId="0B9C0326" w14:textId="77777777" w:rsidTr="00897AA4">
        <w:tc>
          <w:tcPr>
            <w:tcW w:w="1817" w:type="dxa"/>
          </w:tcPr>
          <w:p w14:paraId="077FBC6A" w14:textId="77777777" w:rsidR="008049DB" w:rsidRPr="00DE1E4D" w:rsidRDefault="008049DB">
            <w:pPr>
              <w:pStyle w:val="Cantidad"/>
            </w:pPr>
          </w:p>
        </w:tc>
        <w:tc>
          <w:tcPr>
            <w:tcW w:w="5501" w:type="dxa"/>
          </w:tcPr>
          <w:p w14:paraId="4A6BF2D8" w14:textId="62B9001C" w:rsidR="008049DB" w:rsidRPr="00DE1E4D" w:rsidRDefault="00967899">
            <w:r>
              <w:t>{{color}}</w:t>
            </w:r>
          </w:p>
        </w:tc>
        <w:tc>
          <w:tcPr>
            <w:tcW w:w="1404" w:type="dxa"/>
          </w:tcPr>
          <w:p w14:paraId="2A50151F" w14:textId="77777777" w:rsidR="008049DB" w:rsidRPr="00DE1E4D" w:rsidRDefault="008049DB">
            <w:pPr>
              <w:pStyle w:val="Importe"/>
            </w:pPr>
          </w:p>
        </w:tc>
        <w:tc>
          <w:tcPr>
            <w:tcW w:w="1020" w:type="dxa"/>
          </w:tcPr>
          <w:p w14:paraId="5D471922" w14:textId="77777777" w:rsidR="008049DB" w:rsidRPr="00DE1E4D" w:rsidRDefault="008049DB">
            <w:pPr>
              <w:pStyle w:val="Importe"/>
            </w:pPr>
          </w:p>
        </w:tc>
      </w:tr>
      <w:tr w:rsidR="008049DB" w:rsidRPr="00DE1E4D" w14:paraId="2F18E676" w14:textId="77777777" w:rsidTr="00897AA4">
        <w:tc>
          <w:tcPr>
            <w:tcW w:w="1817" w:type="dxa"/>
          </w:tcPr>
          <w:p w14:paraId="7B317B74" w14:textId="77777777" w:rsidR="008049DB" w:rsidRPr="00DE1E4D" w:rsidRDefault="008049DB">
            <w:pPr>
              <w:pStyle w:val="Cantidad"/>
            </w:pPr>
          </w:p>
        </w:tc>
        <w:tc>
          <w:tcPr>
            <w:tcW w:w="5501" w:type="dxa"/>
          </w:tcPr>
          <w:p w14:paraId="345A0940" w14:textId="11A77D24" w:rsidR="008049DB" w:rsidRPr="00DE1E4D" w:rsidRDefault="00967899">
            <w:r>
              <w:t>{{transmisi</w:t>
            </w:r>
            <w:r w:rsidR="00512E92">
              <w:t>o</w:t>
            </w:r>
            <w:r>
              <w:t>n}}</w:t>
            </w:r>
          </w:p>
        </w:tc>
        <w:tc>
          <w:tcPr>
            <w:tcW w:w="1404" w:type="dxa"/>
          </w:tcPr>
          <w:p w14:paraId="7D21BCAE" w14:textId="77777777" w:rsidR="008049DB" w:rsidRPr="00DE1E4D" w:rsidRDefault="008049DB">
            <w:pPr>
              <w:pStyle w:val="Importe"/>
            </w:pPr>
          </w:p>
        </w:tc>
        <w:tc>
          <w:tcPr>
            <w:tcW w:w="1020" w:type="dxa"/>
          </w:tcPr>
          <w:p w14:paraId="125056A6" w14:textId="77777777" w:rsidR="008049DB" w:rsidRPr="00DE1E4D" w:rsidRDefault="008049DB">
            <w:pPr>
              <w:pStyle w:val="Importe"/>
            </w:pPr>
          </w:p>
        </w:tc>
      </w:tr>
      <w:tr w:rsidR="008049DB" w:rsidRPr="00DE1E4D" w14:paraId="1D952D6A" w14:textId="77777777" w:rsidTr="00897AA4">
        <w:tc>
          <w:tcPr>
            <w:tcW w:w="1817" w:type="dxa"/>
          </w:tcPr>
          <w:p w14:paraId="694E13A2" w14:textId="77777777" w:rsidR="008049DB" w:rsidRPr="00DE1E4D" w:rsidRDefault="008049DB">
            <w:pPr>
              <w:pStyle w:val="Cantidad"/>
            </w:pPr>
          </w:p>
        </w:tc>
        <w:tc>
          <w:tcPr>
            <w:tcW w:w="5501" w:type="dxa"/>
          </w:tcPr>
          <w:p w14:paraId="735414BA" w14:textId="54D5AA62" w:rsidR="008049DB" w:rsidRPr="00DE1E4D" w:rsidRDefault="00967899">
            <w:r>
              <w:t>{{n_puertas}}</w:t>
            </w:r>
          </w:p>
        </w:tc>
        <w:tc>
          <w:tcPr>
            <w:tcW w:w="1404" w:type="dxa"/>
          </w:tcPr>
          <w:p w14:paraId="7BAC0C77" w14:textId="77777777" w:rsidR="008049DB" w:rsidRPr="00DE1E4D" w:rsidRDefault="008049DB">
            <w:pPr>
              <w:pStyle w:val="Importe"/>
            </w:pPr>
          </w:p>
        </w:tc>
        <w:tc>
          <w:tcPr>
            <w:tcW w:w="1020" w:type="dxa"/>
          </w:tcPr>
          <w:p w14:paraId="12673CD3" w14:textId="77777777" w:rsidR="008049DB" w:rsidRPr="00DE1E4D" w:rsidRDefault="008049DB">
            <w:pPr>
              <w:pStyle w:val="Importe"/>
            </w:pPr>
          </w:p>
        </w:tc>
      </w:tr>
      <w:tr w:rsidR="008049DB" w:rsidRPr="00DE1E4D" w14:paraId="3DBAD05C" w14:textId="77777777" w:rsidTr="00897AA4">
        <w:tc>
          <w:tcPr>
            <w:tcW w:w="1817" w:type="dxa"/>
          </w:tcPr>
          <w:p w14:paraId="7EFC0F46" w14:textId="77777777" w:rsidR="008049DB" w:rsidRPr="00DE1E4D" w:rsidRDefault="008049DB">
            <w:pPr>
              <w:pStyle w:val="Cantidad"/>
            </w:pPr>
          </w:p>
        </w:tc>
        <w:tc>
          <w:tcPr>
            <w:tcW w:w="5501" w:type="dxa"/>
          </w:tcPr>
          <w:p w14:paraId="26E2F37B" w14:textId="77777777" w:rsidR="008049DB" w:rsidRPr="00DE1E4D" w:rsidRDefault="008049DB"/>
        </w:tc>
        <w:tc>
          <w:tcPr>
            <w:tcW w:w="1404" w:type="dxa"/>
          </w:tcPr>
          <w:p w14:paraId="6BA383AE" w14:textId="79C099AB" w:rsidR="008049DB" w:rsidRPr="00DE1E4D" w:rsidRDefault="00967899">
            <w:pPr>
              <w:pStyle w:val="Importe"/>
            </w:pPr>
            <w:r>
              <w:t>{{precio}}</w:t>
            </w:r>
          </w:p>
        </w:tc>
        <w:tc>
          <w:tcPr>
            <w:tcW w:w="1020" w:type="dxa"/>
          </w:tcPr>
          <w:p w14:paraId="7AFFADC8" w14:textId="77777777" w:rsidR="008049DB" w:rsidRPr="00DE1E4D" w:rsidRDefault="008049DB">
            <w:pPr>
              <w:pStyle w:val="Importe"/>
            </w:pPr>
          </w:p>
        </w:tc>
      </w:tr>
      <w:tr w:rsidR="008049DB" w:rsidRPr="00DE1E4D" w14:paraId="139C4ADE" w14:textId="77777777" w:rsidTr="00897AA4">
        <w:tc>
          <w:tcPr>
            <w:tcW w:w="1817" w:type="dxa"/>
          </w:tcPr>
          <w:p w14:paraId="42D83941" w14:textId="77777777" w:rsidR="008049DB" w:rsidRPr="00DE1E4D" w:rsidRDefault="008049DB">
            <w:pPr>
              <w:pStyle w:val="Cantidad"/>
            </w:pPr>
          </w:p>
        </w:tc>
        <w:tc>
          <w:tcPr>
            <w:tcW w:w="5501" w:type="dxa"/>
          </w:tcPr>
          <w:p w14:paraId="7C1958AA" w14:textId="77777777" w:rsidR="008049DB" w:rsidRPr="00DE1E4D" w:rsidRDefault="008049DB"/>
        </w:tc>
        <w:tc>
          <w:tcPr>
            <w:tcW w:w="1404" w:type="dxa"/>
          </w:tcPr>
          <w:p w14:paraId="736B5ABB" w14:textId="77777777" w:rsidR="008049DB" w:rsidRPr="00DE1E4D" w:rsidRDefault="008049DB">
            <w:pPr>
              <w:pStyle w:val="Importe"/>
            </w:pPr>
          </w:p>
        </w:tc>
        <w:tc>
          <w:tcPr>
            <w:tcW w:w="1020" w:type="dxa"/>
          </w:tcPr>
          <w:p w14:paraId="7884A434" w14:textId="77777777" w:rsidR="008049DB" w:rsidRPr="00DE1E4D" w:rsidRDefault="008049DB">
            <w:pPr>
              <w:pStyle w:val="Importe"/>
            </w:pPr>
          </w:p>
        </w:tc>
      </w:tr>
    </w:tbl>
    <w:tbl>
      <w:tblPr>
        <w:tblStyle w:val="Tablanormal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La primera tabla es la tabla principal de la factura para introducir la cantidad, la descripción, el precio por unidad y el total, y la segunda tabla para el subtotal, el impuesto sobre las ventas, los gastos de envío y manipulación, y el total a pagar."/>
      </w:tblPr>
      <w:tblGrid>
        <w:gridCol w:w="1817"/>
        <w:gridCol w:w="6909"/>
        <w:gridCol w:w="1021"/>
      </w:tblGrid>
      <w:tr w:rsidR="008049DB" w:rsidRPr="00DE1E4D" w14:paraId="41E9C3DE" w14:textId="77777777" w:rsidTr="0089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6DF0D062" w14:textId="77777777" w:rsidR="008049DB" w:rsidRPr="00DE1E4D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6DE213ADB3A54CA7B3F7CA530FB58D09"/>
            </w:placeholder>
            <w:temporary/>
            <w:showingPlcHdr/>
            <w15:appearance w15:val="hidden"/>
          </w:sdtPr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14:paraId="4A77201C" w14:textId="77777777" w:rsidR="008049DB" w:rsidRPr="00DE1E4D" w:rsidRDefault="00934F6F">
                <w:pPr>
                  <w:pStyle w:val="Ttulo2"/>
                  <w:spacing w:line="264" w:lineRule="auto"/>
                </w:pPr>
                <w:r w:rsidRPr="00DE1E4D">
                  <w:rPr>
                    <w:lang w:bidi="es-MX"/>
                  </w:rPr>
                  <w:t>SUBTOTAL</w:t>
                </w:r>
              </w:p>
            </w:tc>
          </w:sdtContent>
        </w:sdt>
        <w:tc>
          <w:tcPr>
            <w:tcW w:w="1021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717AA36" w14:textId="77777777" w:rsidR="008049DB" w:rsidRPr="00DE1E4D" w:rsidRDefault="008049DB">
            <w:pPr>
              <w:pStyle w:val="Importe"/>
              <w:spacing w:line="264" w:lineRule="auto"/>
            </w:pPr>
          </w:p>
        </w:tc>
      </w:tr>
      <w:tr w:rsidR="008049DB" w:rsidRPr="00DE1E4D" w14:paraId="440C2207" w14:textId="77777777" w:rsidTr="00897AA4">
        <w:tc>
          <w:tcPr>
            <w:tcW w:w="1817" w:type="dxa"/>
          </w:tcPr>
          <w:p w14:paraId="400BE4DB" w14:textId="77777777" w:rsidR="008049DB" w:rsidRPr="00DE1E4D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23576ACB" w14:textId="77777777" w:rsidR="008049DB" w:rsidRPr="00DE1E4D" w:rsidRDefault="00000000">
            <w:pPr>
              <w:pStyle w:val="Ttulo2"/>
              <w:spacing w:line="264" w:lineRule="auto"/>
            </w:pPr>
            <w:sdt>
              <w:sdtPr>
                <w:alias w:val="Impuesto sobre las ventas:"/>
                <w:tag w:val="Impuesto sobre las ventas:"/>
                <w:id w:val="-578517216"/>
                <w:placeholder>
                  <w:docPart w:val="8971BFF1528D404BA444B49718C4FC01"/>
                </w:placeholder>
                <w:temporary/>
                <w:showingPlcHdr/>
                <w15:appearance w15:val="hidden"/>
              </w:sdtPr>
              <w:sdtContent>
                <w:r w:rsidR="00934F6F" w:rsidRPr="00DE1E4D">
                  <w:rPr>
                    <w:lang w:bidi="es-MX"/>
                  </w:rPr>
                  <w:t>IMPUESTO SOBRE LAS VENTAS</w:t>
                </w:r>
              </w:sdtContent>
            </w:sdt>
          </w:p>
        </w:tc>
        <w:tc>
          <w:tcPr>
            <w:tcW w:w="10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BA8C14A" w14:textId="77777777" w:rsidR="008049DB" w:rsidRPr="00DE1E4D" w:rsidRDefault="008049DB">
            <w:pPr>
              <w:pStyle w:val="Importe"/>
              <w:spacing w:line="264" w:lineRule="auto"/>
            </w:pPr>
          </w:p>
        </w:tc>
      </w:tr>
      <w:tr w:rsidR="008049DB" w:rsidRPr="00DE1E4D" w14:paraId="7E2D8F22" w14:textId="77777777" w:rsidTr="00897AA4">
        <w:tc>
          <w:tcPr>
            <w:tcW w:w="1817" w:type="dxa"/>
          </w:tcPr>
          <w:p w14:paraId="208240FC" w14:textId="77777777" w:rsidR="008049DB" w:rsidRPr="00DE1E4D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4003C03D" w14:textId="77777777" w:rsidR="008049DB" w:rsidRPr="00DE1E4D" w:rsidRDefault="00000000">
            <w:pPr>
              <w:pStyle w:val="Ttulo2"/>
              <w:spacing w:line="264" w:lineRule="auto"/>
            </w:pPr>
            <w:sdt>
              <w:sdtPr>
                <w:alias w:val="Manipulación y expedición:"/>
                <w:tag w:val="Manipulación y expedición:"/>
                <w:id w:val="-1692443947"/>
                <w:placeholder>
                  <w:docPart w:val="BE604B5E2EFA45B0BA03EA266145D124"/>
                </w:placeholder>
                <w:temporary/>
                <w:showingPlcHdr/>
                <w15:appearance w15:val="hidden"/>
              </w:sdtPr>
              <w:sdtContent>
                <w:r w:rsidR="00934F6F" w:rsidRPr="00DE1E4D">
                  <w:rPr>
                    <w:lang w:bidi="es-MX"/>
                  </w:rPr>
                  <w:t>MANIPULACIÓN Y EXPEDICIÓN</w:t>
                </w:r>
              </w:sdtContent>
            </w:sdt>
          </w:p>
        </w:tc>
        <w:tc>
          <w:tcPr>
            <w:tcW w:w="10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AF2C2F1" w14:textId="77777777" w:rsidR="008049DB" w:rsidRPr="00DE1E4D" w:rsidRDefault="008049DB">
            <w:pPr>
              <w:pStyle w:val="Importe"/>
              <w:spacing w:line="264" w:lineRule="auto"/>
            </w:pPr>
          </w:p>
        </w:tc>
      </w:tr>
      <w:tr w:rsidR="008049DB" w:rsidRPr="00DE1E4D" w14:paraId="604184B8" w14:textId="77777777" w:rsidTr="00897AA4">
        <w:tc>
          <w:tcPr>
            <w:tcW w:w="1817" w:type="dxa"/>
          </w:tcPr>
          <w:p w14:paraId="34D907A9" w14:textId="77777777" w:rsidR="008049DB" w:rsidRPr="00DE1E4D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05079F10" w14:textId="77777777" w:rsidR="008049DB" w:rsidRPr="00DE1E4D" w:rsidRDefault="00000000">
            <w:pPr>
              <w:pStyle w:val="Ttulo2"/>
              <w:spacing w:line="264" w:lineRule="auto"/>
            </w:pPr>
            <w:sdt>
              <w:sdtPr>
                <w:alias w:val="Total a pagar:"/>
                <w:tag w:val="Total a pagar:"/>
                <w:id w:val="2003691622"/>
                <w:placeholder>
                  <w:docPart w:val="EE37B8CA6ACE4E6DB6ACACE0D2EDE3D8"/>
                </w:placeholder>
                <w:temporary/>
                <w:showingPlcHdr/>
                <w15:appearance w15:val="hidden"/>
              </w:sdtPr>
              <w:sdtContent>
                <w:r w:rsidR="00934F6F" w:rsidRPr="00DE1E4D">
                  <w:rPr>
                    <w:lang w:bidi="es-MX"/>
                  </w:rPr>
                  <w:t>TOTAL a pagar:</w:t>
                </w:r>
              </w:sdtContent>
            </w:sdt>
          </w:p>
        </w:tc>
        <w:tc>
          <w:tcPr>
            <w:tcW w:w="10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06DD2ED" w14:textId="77777777" w:rsidR="008049DB" w:rsidRPr="00DE1E4D" w:rsidRDefault="008049DB">
            <w:pPr>
              <w:pStyle w:val="Importe"/>
              <w:spacing w:line="264" w:lineRule="auto"/>
            </w:pPr>
          </w:p>
        </w:tc>
      </w:tr>
    </w:tbl>
    <w:p w14:paraId="4C8D70A4" w14:textId="59CE60FB" w:rsidR="008049DB" w:rsidRPr="00DE1E4D" w:rsidRDefault="00000000">
      <w:pPr>
        <w:pStyle w:val="Instrucciones"/>
      </w:pPr>
      <w:sdt>
        <w:sdtPr>
          <w:alias w:val="Haz todos los cheques pagaderos a nombre de:"/>
          <w:tag w:val="Haz todos los cheques pagaderos a nombre de:"/>
          <w:id w:val="1506397642"/>
          <w:placeholder>
            <w:docPart w:val="4C22F96A1413467A970C833D530F50C9"/>
          </w:placeholder>
          <w:temporary/>
          <w:showingPlcHdr/>
          <w15:appearance w15:val="hidden"/>
        </w:sdtPr>
        <w:sdtContent>
          <w:r w:rsidR="00616194" w:rsidRPr="00DE1E4D">
            <w:rPr>
              <w:lang w:bidi="es-MX"/>
            </w:rPr>
            <w:t>Haz todos los cheques pagaderos a</w:t>
          </w:r>
        </w:sdtContent>
      </w:sdt>
      <w:r w:rsidR="00A93410" w:rsidRPr="00DE1E4D">
        <w:rPr>
          <w:lang w:bidi="es-MX"/>
        </w:rPr>
        <w:t xml:space="preserve"> </w:t>
      </w:r>
      <w:sdt>
        <w:sdtPr>
          <w:alias w:val="Nombre de la compañía:"/>
          <w:tag w:val="Nombre de la compañía:"/>
          <w:id w:val="-1511823771"/>
          <w:placeholder>
            <w:docPart w:val="5E20DFFCA51B4FF4AF068A77D8FDF62F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A2080D">
            <w:t>AGENCIA DE COCHES JOSUE’S</w:t>
          </w:r>
        </w:sdtContent>
      </w:sdt>
      <w:r w:rsidR="00A93410" w:rsidRPr="00DE1E4D">
        <w:rPr>
          <w:lang w:bidi="es-MX"/>
        </w:rPr>
        <w:t>.</w:t>
      </w:r>
    </w:p>
    <w:p w14:paraId="69272FB3" w14:textId="77777777" w:rsidR="008049DB" w:rsidRPr="00DE1E4D" w:rsidRDefault="00000000">
      <w:pPr>
        <w:pStyle w:val="Instrucciones"/>
      </w:pPr>
      <w:sdt>
        <w:sdtPr>
          <w:alias w:val="Si tienes alguna pregunta sobre esta factura, ponte en contacto con:"/>
          <w:tag w:val="Si tienes alguna pregunta sobre esta factura, ponte en contacto con:"/>
          <w:id w:val="1546801935"/>
          <w:placeholder>
            <w:docPart w:val="4BAE61A28A874E42A9AC6B3F11014E0F"/>
          </w:placeholder>
          <w:temporary/>
          <w:showingPlcHdr/>
          <w15:appearance w15:val="hidden"/>
        </w:sdtPr>
        <w:sdtContent>
          <w:r w:rsidR="00616194" w:rsidRPr="00DE1E4D">
            <w:rPr>
              <w:lang w:bidi="es-MX"/>
            </w:rPr>
            <w:t>Si tienes alguna pregunta sobre esta factura</w:t>
          </w:r>
        </w:sdtContent>
      </w:sdt>
      <w:r w:rsidR="00616194" w:rsidRPr="00DE1E4D">
        <w:rPr>
          <w:lang w:bidi="es-MX"/>
        </w:rPr>
        <w:t xml:space="preserve">, </w:t>
      </w:r>
      <w:sdt>
        <w:sdtPr>
          <w:alias w:val="Contacto:"/>
          <w:tag w:val="Contacto:"/>
          <w:id w:val="594608141"/>
          <w:placeholder>
            <w:docPart w:val="0C5CB4848C044E67B4F9F62913D59078"/>
          </w:placeholder>
          <w:temporary/>
          <w:showingPlcHdr/>
          <w15:appearance w15:val="hidden"/>
        </w:sdtPr>
        <w:sdtContent>
          <w:r w:rsidR="00616194" w:rsidRPr="00DE1E4D">
            <w:rPr>
              <w:lang w:bidi="es-MX"/>
            </w:rPr>
            <w:t>ponte en contacto con</w:t>
          </w:r>
        </w:sdtContent>
      </w:sdt>
      <w:r w:rsidR="00616194" w:rsidRPr="00DE1E4D">
        <w:rPr>
          <w:lang w:bidi="es-MX"/>
        </w:rPr>
        <w:t xml:space="preserve"> </w:t>
      </w:r>
      <w:sdt>
        <w:sdtPr>
          <w:alias w:val="Nombre de persona de contacto:"/>
          <w:tag w:val="Nombre de persona de contacto:"/>
          <w:id w:val="95537271"/>
          <w:placeholder>
            <w:docPart w:val="598A20D5DE664BECB6C2BA5FD2D76021"/>
          </w:placeholder>
          <w:temporary/>
          <w:showingPlcHdr/>
          <w15:appearance w15:val="hidden"/>
        </w:sdtPr>
        <w:sdtContent>
          <w:r w:rsidR="006A3739" w:rsidRPr="00DE1E4D">
            <w:rPr>
              <w:lang w:bidi="es-MX"/>
            </w:rPr>
            <w:t>Nombre</w:t>
          </w:r>
        </w:sdtContent>
      </w:sdt>
      <w:r w:rsidR="00616194" w:rsidRPr="00DE1E4D">
        <w:rPr>
          <w:lang w:bidi="es-MX"/>
        </w:rPr>
        <w:t xml:space="preserve">, </w:t>
      </w:r>
      <w:sdt>
        <w:sdtPr>
          <w:alias w:val="Escribe el teléfono:"/>
          <w:tag w:val="Escribe el teléfono:"/>
          <w:id w:val="217333968"/>
          <w:placeholder>
            <w:docPart w:val="66FA0CD30511426E905A2F8587A7013B"/>
          </w:placeholder>
          <w:temporary/>
          <w:showingPlcHdr/>
          <w15:appearance w15:val="hidden"/>
        </w:sdtPr>
        <w:sdtContent>
          <w:r w:rsidR="00616194" w:rsidRPr="00DE1E4D">
            <w:rPr>
              <w:lang w:bidi="es-MX"/>
            </w:rPr>
            <w:t>Teléfono</w:t>
          </w:r>
        </w:sdtContent>
      </w:sdt>
      <w:r w:rsidR="00616194" w:rsidRPr="00DE1E4D">
        <w:rPr>
          <w:lang w:bidi="es-MX"/>
        </w:rPr>
        <w:t xml:space="preserve">, </w:t>
      </w:r>
      <w:sdt>
        <w:sdtPr>
          <w:alias w:val="Escribe el correo:"/>
          <w:tag w:val="Escribe el correo:"/>
          <w:id w:val="-1022242413"/>
          <w:placeholder>
            <w:docPart w:val="CDC65A8AC1B44BB383098FDF607E9FB0"/>
          </w:placeholder>
          <w:temporary/>
          <w:showingPlcHdr/>
          <w15:appearance w15:val="hidden"/>
        </w:sdtPr>
        <w:sdtContent>
          <w:r w:rsidR="00616194" w:rsidRPr="00DE1E4D">
            <w:rPr>
              <w:lang w:bidi="es-MX"/>
            </w:rPr>
            <w:t>Correo</w:t>
          </w:r>
        </w:sdtContent>
      </w:sdt>
    </w:p>
    <w:p w14:paraId="1F5DC3FD" w14:textId="77777777" w:rsidR="00837ECD" w:rsidRPr="00DE1E4D" w:rsidRDefault="00000000" w:rsidP="00837ECD">
      <w:pPr>
        <w:pStyle w:val="Gracias"/>
      </w:pPr>
      <w:sdt>
        <w:sdtPr>
          <w:alias w:val="Gracias por tu confianza:"/>
          <w:tag w:val="Gracias por tu confianza:"/>
          <w:id w:val="1216170115"/>
          <w:placeholder>
            <w:docPart w:val="876317F063C34DFD92F7D5CDC91B2AC6"/>
          </w:placeholder>
          <w:temporary/>
          <w:showingPlcHdr/>
          <w15:appearance w15:val="hidden"/>
        </w:sdtPr>
        <w:sdtContent>
          <w:r w:rsidR="00616194" w:rsidRPr="00DE1E4D">
            <w:rPr>
              <w:lang w:bidi="es-MX"/>
            </w:rPr>
            <w:t>Gracias por tu confianza.</w:t>
          </w:r>
        </w:sdtContent>
      </w:sdt>
    </w:p>
    <w:sectPr w:rsidR="00837ECD" w:rsidRPr="00DE1E4D" w:rsidSect="00897A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8A1F8" w14:textId="77777777" w:rsidR="00337E5E" w:rsidRDefault="00337E5E">
      <w:pPr>
        <w:spacing w:line="240" w:lineRule="auto"/>
      </w:pPr>
      <w:r>
        <w:separator/>
      </w:r>
    </w:p>
  </w:endnote>
  <w:endnote w:type="continuationSeparator" w:id="0">
    <w:p w14:paraId="322CD7E4" w14:textId="77777777" w:rsidR="00337E5E" w:rsidRDefault="00337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D9A6B" w14:textId="77777777" w:rsidR="00BB4862" w:rsidRDefault="00BB48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99E800" w14:textId="77777777" w:rsidR="008049DB" w:rsidRDefault="006A3739">
        <w:pPr>
          <w:pStyle w:val="Piedepgina"/>
        </w:pPr>
        <w:r>
          <w:rPr>
            <w:lang w:bidi="es-MX"/>
          </w:rPr>
          <w:fldChar w:fldCharType="begin"/>
        </w:r>
        <w:r>
          <w:rPr>
            <w:lang w:bidi="es-MX"/>
          </w:rPr>
          <w:instrText xml:space="preserve"> PAGE   \* MERGEFORMAT </w:instrText>
        </w:r>
        <w:r>
          <w:rPr>
            <w:lang w:bidi="es-MX"/>
          </w:rPr>
          <w:fldChar w:fldCharType="separate"/>
        </w:r>
        <w:r w:rsidR="00793AFB">
          <w:rPr>
            <w:noProof/>
            <w:lang w:bidi="es-MX"/>
          </w:rPr>
          <w:t>2</w:t>
        </w:r>
        <w:r>
          <w:rPr>
            <w:noProof/>
            <w:lang w:bidi="es-MX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A59F7" w14:textId="77777777" w:rsidR="00BB4862" w:rsidRDefault="00BB48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BE520" w14:textId="77777777" w:rsidR="00337E5E" w:rsidRDefault="00337E5E">
      <w:pPr>
        <w:spacing w:line="240" w:lineRule="auto"/>
      </w:pPr>
      <w:r>
        <w:separator/>
      </w:r>
    </w:p>
  </w:footnote>
  <w:footnote w:type="continuationSeparator" w:id="0">
    <w:p w14:paraId="217A0ECE" w14:textId="77777777" w:rsidR="00337E5E" w:rsidRDefault="00337E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C5EF" w14:textId="77777777" w:rsidR="00BB4862" w:rsidRDefault="00BB48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DCC04" w14:textId="77777777" w:rsidR="00BB4862" w:rsidRDefault="00BB486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A8255" w14:textId="77777777" w:rsidR="00BB4862" w:rsidRDefault="00BB48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708939">
    <w:abstractNumId w:val="9"/>
  </w:num>
  <w:num w:numId="2" w16cid:durableId="1995596555">
    <w:abstractNumId w:val="7"/>
  </w:num>
  <w:num w:numId="3" w16cid:durableId="1484350621">
    <w:abstractNumId w:val="6"/>
  </w:num>
  <w:num w:numId="4" w16cid:durableId="458031520">
    <w:abstractNumId w:val="5"/>
  </w:num>
  <w:num w:numId="5" w16cid:durableId="460003986">
    <w:abstractNumId w:val="4"/>
  </w:num>
  <w:num w:numId="6" w16cid:durableId="698434707">
    <w:abstractNumId w:val="8"/>
  </w:num>
  <w:num w:numId="7" w16cid:durableId="543176340">
    <w:abstractNumId w:val="3"/>
  </w:num>
  <w:num w:numId="8" w16cid:durableId="385299252">
    <w:abstractNumId w:val="2"/>
  </w:num>
  <w:num w:numId="9" w16cid:durableId="244652468">
    <w:abstractNumId w:val="1"/>
  </w:num>
  <w:num w:numId="10" w16cid:durableId="70209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0D"/>
    <w:rsid w:val="00054C75"/>
    <w:rsid w:val="00055AF8"/>
    <w:rsid w:val="00161F42"/>
    <w:rsid w:val="002558FA"/>
    <w:rsid w:val="00323F56"/>
    <w:rsid w:val="00337E5E"/>
    <w:rsid w:val="003667F4"/>
    <w:rsid w:val="00406D96"/>
    <w:rsid w:val="00512E92"/>
    <w:rsid w:val="00526E36"/>
    <w:rsid w:val="00616194"/>
    <w:rsid w:val="006A3739"/>
    <w:rsid w:val="006E73EC"/>
    <w:rsid w:val="007577D4"/>
    <w:rsid w:val="00793AFB"/>
    <w:rsid w:val="007D30FA"/>
    <w:rsid w:val="007D3668"/>
    <w:rsid w:val="008049DB"/>
    <w:rsid w:val="00837ECD"/>
    <w:rsid w:val="00897AA4"/>
    <w:rsid w:val="00907574"/>
    <w:rsid w:val="00934F6F"/>
    <w:rsid w:val="00966901"/>
    <w:rsid w:val="00967899"/>
    <w:rsid w:val="00981A82"/>
    <w:rsid w:val="009B022C"/>
    <w:rsid w:val="009D4A5D"/>
    <w:rsid w:val="00A2080D"/>
    <w:rsid w:val="00A620E4"/>
    <w:rsid w:val="00A93410"/>
    <w:rsid w:val="00B76A92"/>
    <w:rsid w:val="00BB4862"/>
    <w:rsid w:val="00BF2506"/>
    <w:rsid w:val="00C3067E"/>
    <w:rsid w:val="00C31A1E"/>
    <w:rsid w:val="00C62DFE"/>
    <w:rsid w:val="00CE7F7E"/>
    <w:rsid w:val="00CF07F2"/>
    <w:rsid w:val="00D934CD"/>
    <w:rsid w:val="00DE1E4D"/>
    <w:rsid w:val="00E9657B"/>
    <w:rsid w:val="00EE0275"/>
    <w:rsid w:val="00E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C46CB"/>
  <w15:chartTrackingRefBased/>
  <w15:docId w15:val="{CC7AB883-2F89-4456-983F-81B7480A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s-MX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Importe">
    <w:name w:val="Importe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ciones">
    <w:name w:val="Instrucciones"/>
    <w:basedOn w:val="Normal"/>
    <w:uiPriority w:val="8"/>
    <w:unhideWhenUsed/>
    <w:qFormat/>
    <w:pPr>
      <w:spacing w:before="240"/>
      <w:contextualSpacing/>
    </w:pPr>
  </w:style>
  <w:style w:type="paragraph" w:customStyle="1" w:styleId="Eslogan">
    <w:name w:val="E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Gracias">
    <w:name w:val="Gracias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antidad">
    <w:name w:val="Cantidad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Ttulo5Car">
    <w:name w:val="Título 5 Car"/>
    <w:basedOn w:val="Fuentedeprrafopredeter"/>
    <w:link w:val="Ttulo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Textodebloque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Tablaconcuadrcula1clara">
    <w:name w:val="Grid Table 1 Light"/>
    <w:basedOn w:val="Tabla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sutil2">
    <w:name w:val="Table Subtle 2"/>
    <w:basedOn w:val="Tabla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sa\AppData\Local\Microsoft\Office\16.0\DTS\es-MX%7bB9F7EF03-E0E3-4620-97D1-8352D326E332%7d\%7b53A1D369-8D18-4299-AD28-7580308CB5F1%7dtf1639252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D6F45A3BDB4BD798C541C31418C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9B8CF-A083-44AC-B1F9-46C98CBA70EA}"/>
      </w:docPartPr>
      <w:docPartBody>
        <w:p w:rsidR="00C11FFD" w:rsidRDefault="00C11FFD">
          <w:pPr>
            <w:pStyle w:val="62D6F45A3BDB4BD798C541C31418C399"/>
          </w:pPr>
          <w:r w:rsidRPr="00DE1E4D">
            <w:rPr>
              <w:lang w:bidi="es-MX"/>
            </w:rPr>
            <w:t>Nombre de la compañía</w:t>
          </w:r>
        </w:p>
      </w:docPartBody>
    </w:docPart>
    <w:docPart>
      <w:docPartPr>
        <w:name w:val="D59432599AA14ABEBF94524D32B0D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A9EC8-4B4A-4DAF-91B6-DEFEF561ACE5}"/>
      </w:docPartPr>
      <w:docPartBody>
        <w:p w:rsidR="00C11FFD" w:rsidRDefault="00C11FFD">
          <w:pPr>
            <w:pStyle w:val="D59432599AA14ABEBF94524D32B0D339"/>
          </w:pPr>
          <w:r w:rsidRPr="00DE1E4D">
            <w:rPr>
              <w:lang w:bidi="es-MX"/>
            </w:rPr>
            <w:t>Teléfono:</w:t>
          </w:r>
        </w:p>
      </w:docPartBody>
    </w:docPart>
    <w:docPart>
      <w:docPartPr>
        <w:name w:val="E416B1040B46493CAC393086BB769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4200D-B6A9-4F96-AFD0-9C0F9904CA97}"/>
      </w:docPartPr>
      <w:docPartBody>
        <w:p w:rsidR="00C11FFD" w:rsidRDefault="00C11FFD">
          <w:pPr>
            <w:pStyle w:val="E416B1040B46493CAC393086BB769B03"/>
          </w:pPr>
          <w:r w:rsidRPr="00DE1E4D">
            <w:rPr>
              <w:lang w:bidi="es-MX"/>
            </w:rPr>
            <w:t>FACTURA</w:t>
          </w:r>
        </w:p>
      </w:docPartBody>
    </w:docPart>
    <w:docPart>
      <w:docPartPr>
        <w:name w:val="AAF9F268B785455C85B553154F3F5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76B4C-AA14-4D90-936B-76ED6C876C96}"/>
      </w:docPartPr>
      <w:docPartBody>
        <w:p w:rsidR="00C11FFD" w:rsidRDefault="00C11FFD">
          <w:pPr>
            <w:pStyle w:val="AAF9F268B785455C85B553154F3F591B"/>
          </w:pPr>
          <w:r w:rsidRPr="00DE1E4D">
            <w:rPr>
              <w:lang w:bidi="es-MX"/>
            </w:rPr>
            <w:t>Factura n.º</w:t>
          </w:r>
        </w:p>
      </w:docPartBody>
    </w:docPart>
    <w:docPart>
      <w:docPartPr>
        <w:name w:val="736B0FF47D6A4A57A6D2F29D8EBE1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A2CFF-EEF4-4D4A-A0B6-A77FCA620EAB}"/>
      </w:docPartPr>
      <w:docPartBody>
        <w:p w:rsidR="00C11FFD" w:rsidRDefault="00C11FFD">
          <w:pPr>
            <w:pStyle w:val="736B0FF47D6A4A57A6D2F29D8EBE10C6"/>
          </w:pPr>
          <w:r w:rsidRPr="00DE1E4D">
            <w:rPr>
              <w:lang w:bidi="es-MX"/>
            </w:rPr>
            <w:t>Fecha:</w:t>
          </w:r>
        </w:p>
      </w:docPartBody>
    </w:docPart>
    <w:docPart>
      <w:docPartPr>
        <w:name w:val="65C4BE8A6F204D338AEEEBD435F7A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1A6D5-F8FE-447E-BFB6-EFD861A02541}"/>
      </w:docPartPr>
      <w:docPartBody>
        <w:p w:rsidR="00C11FFD" w:rsidRDefault="00C11FFD">
          <w:pPr>
            <w:pStyle w:val="65C4BE8A6F204D338AEEEBD435F7AA3E"/>
          </w:pPr>
          <w:r w:rsidRPr="00DE1E4D">
            <w:rPr>
              <w:lang w:bidi="es-MX"/>
            </w:rPr>
            <w:t>Comentarios o instrucciones especiales:</w:t>
          </w:r>
        </w:p>
      </w:docPartBody>
    </w:docPart>
    <w:docPart>
      <w:docPartPr>
        <w:name w:val="272E899F2D1641BCB8619E7FB264B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D405-7215-4C8D-8D64-028CB37097F1}"/>
      </w:docPartPr>
      <w:docPartBody>
        <w:p w:rsidR="00C11FFD" w:rsidRDefault="00C11FFD">
          <w:pPr>
            <w:pStyle w:val="272E899F2D1641BCB8619E7FB264B72E"/>
          </w:pPr>
          <w:r w:rsidRPr="00DE1E4D">
            <w:rPr>
              <w:lang w:bidi="es-MX"/>
            </w:rPr>
            <w:t>Para empezar ahora mismo, presiona cualquier texto de marcador de posición (como este) y empieza a escribir para cambiarlo por el tuyo.</w:t>
          </w:r>
        </w:p>
      </w:docPartBody>
    </w:docPart>
    <w:docPart>
      <w:docPartPr>
        <w:name w:val="129A83432B5844388D8A336E3AEEB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AEAD6-4D6F-4DC3-8868-27D85A1DA6DC}"/>
      </w:docPartPr>
      <w:docPartBody>
        <w:p w:rsidR="00C11FFD" w:rsidRDefault="00C11FFD">
          <w:pPr>
            <w:pStyle w:val="129A83432B5844388D8A336E3AEEB1D2"/>
          </w:pPr>
          <w:r w:rsidRPr="00DE1E4D">
            <w:rPr>
              <w:lang w:bidi="es-MX"/>
            </w:rPr>
            <w:t>CANTIDAD</w:t>
          </w:r>
        </w:p>
      </w:docPartBody>
    </w:docPart>
    <w:docPart>
      <w:docPartPr>
        <w:name w:val="1F3698F598704D27914BF6FECCB9F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A8D74-E206-4F75-A5E1-1E1AA5CC4E42}"/>
      </w:docPartPr>
      <w:docPartBody>
        <w:p w:rsidR="00C11FFD" w:rsidRDefault="00C11FFD">
          <w:pPr>
            <w:pStyle w:val="1F3698F598704D27914BF6FECCB9FC4A"/>
          </w:pPr>
          <w:r w:rsidRPr="00DE1E4D">
            <w:rPr>
              <w:lang w:bidi="es-MX"/>
            </w:rPr>
            <w:t>DESCRIPCIÓN</w:t>
          </w:r>
        </w:p>
      </w:docPartBody>
    </w:docPart>
    <w:docPart>
      <w:docPartPr>
        <w:name w:val="7166DE39462240B1A56A760A0BA50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1B28C-513D-4D8A-B492-D92656B79DEB}"/>
      </w:docPartPr>
      <w:docPartBody>
        <w:p w:rsidR="00C11FFD" w:rsidRDefault="00C11FFD">
          <w:pPr>
            <w:pStyle w:val="7166DE39462240B1A56A760A0BA5045D"/>
          </w:pPr>
          <w:r w:rsidRPr="00DE1E4D">
            <w:rPr>
              <w:lang w:bidi="es-MX"/>
            </w:rPr>
            <w:t>PRECIO POR UNIDAD</w:t>
          </w:r>
        </w:p>
      </w:docPartBody>
    </w:docPart>
    <w:docPart>
      <w:docPartPr>
        <w:name w:val="5842182D83E24E6FB856A86BB5FD9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DE6BF-2726-42AC-A778-EF23BB28287B}"/>
      </w:docPartPr>
      <w:docPartBody>
        <w:p w:rsidR="00C11FFD" w:rsidRDefault="00C11FFD">
          <w:pPr>
            <w:pStyle w:val="5842182D83E24E6FB856A86BB5FD9DB5"/>
          </w:pPr>
          <w:r w:rsidRPr="00DE1E4D">
            <w:rPr>
              <w:lang w:bidi="es-MX"/>
            </w:rPr>
            <w:t>TOTAL</w:t>
          </w:r>
        </w:p>
      </w:docPartBody>
    </w:docPart>
    <w:docPart>
      <w:docPartPr>
        <w:name w:val="6DE213ADB3A54CA7B3F7CA530FB58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256E4-53CA-420F-A1A0-4A87C708CCC0}"/>
      </w:docPartPr>
      <w:docPartBody>
        <w:p w:rsidR="00C11FFD" w:rsidRDefault="00C11FFD">
          <w:pPr>
            <w:pStyle w:val="6DE213ADB3A54CA7B3F7CA530FB58D09"/>
          </w:pPr>
          <w:r w:rsidRPr="00DE1E4D">
            <w:rPr>
              <w:lang w:bidi="es-MX"/>
            </w:rPr>
            <w:t>SUBTOTAL</w:t>
          </w:r>
        </w:p>
      </w:docPartBody>
    </w:docPart>
    <w:docPart>
      <w:docPartPr>
        <w:name w:val="8971BFF1528D404BA444B49718C4F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2798F-1741-4A3E-B909-3B08A3CCFEEE}"/>
      </w:docPartPr>
      <w:docPartBody>
        <w:p w:rsidR="00C11FFD" w:rsidRDefault="00C11FFD">
          <w:pPr>
            <w:pStyle w:val="8971BFF1528D404BA444B49718C4FC01"/>
          </w:pPr>
          <w:r w:rsidRPr="00DE1E4D">
            <w:rPr>
              <w:lang w:bidi="es-MX"/>
            </w:rPr>
            <w:t>IMPUESTO SOBRE LAS VENTAS</w:t>
          </w:r>
        </w:p>
      </w:docPartBody>
    </w:docPart>
    <w:docPart>
      <w:docPartPr>
        <w:name w:val="BE604B5E2EFA45B0BA03EA266145D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AEB36-E613-48AA-B582-413214D26765}"/>
      </w:docPartPr>
      <w:docPartBody>
        <w:p w:rsidR="00C11FFD" w:rsidRDefault="00C11FFD">
          <w:pPr>
            <w:pStyle w:val="BE604B5E2EFA45B0BA03EA266145D124"/>
          </w:pPr>
          <w:r w:rsidRPr="00DE1E4D">
            <w:rPr>
              <w:lang w:bidi="es-MX"/>
            </w:rPr>
            <w:t>MANIPULACIÓN Y EXPEDICIÓN</w:t>
          </w:r>
        </w:p>
      </w:docPartBody>
    </w:docPart>
    <w:docPart>
      <w:docPartPr>
        <w:name w:val="EE37B8CA6ACE4E6DB6ACACE0D2EDE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9F458-33B3-496F-B1F5-C0E74D01E3B7}"/>
      </w:docPartPr>
      <w:docPartBody>
        <w:p w:rsidR="00C11FFD" w:rsidRDefault="00C11FFD">
          <w:pPr>
            <w:pStyle w:val="EE37B8CA6ACE4E6DB6ACACE0D2EDE3D8"/>
          </w:pPr>
          <w:r w:rsidRPr="00DE1E4D">
            <w:rPr>
              <w:lang w:bidi="es-MX"/>
            </w:rPr>
            <w:t>TOTAL a pagar:</w:t>
          </w:r>
        </w:p>
      </w:docPartBody>
    </w:docPart>
    <w:docPart>
      <w:docPartPr>
        <w:name w:val="4C22F96A1413467A970C833D530F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0FAFA-8CF8-4EB4-BC15-5D164CCE1140}"/>
      </w:docPartPr>
      <w:docPartBody>
        <w:p w:rsidR="00C11FFD" w:rsidRDefault="00C11FFD">
          <w:pPr>
            <w:pStyle w:val="4C22F96A1413467A970C833D530F50C9"/>
          </w:pPr>
          <w:r w:rsidRPr="00DE1E4D">
            <w:rPr>
              <w:lang w:bidi="es-MX"/>
            </w:rPr>
            <w:t>Haz todos los cheques pagaderos a</w:t>
          </w:r>
        </w:p>
      </w:docPartBody>
    </w:docPart>
    <w:docPart>
      <w:docPartPr>
        <w:name w:val="5E20DFFCA51B4FF4AF068A77D8FD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7CE7-EFAD-4A98-AD86-FD2D0689779F}"/>
      </w:docPartPr>
      <w:docPartBody>
        <w:p w:rsidR="00C11FFD" w:rsidRDefault="00C11FFD">
          <w:pPr>
            <w:pStyle w:val="5E20DFFCA51B4FF4AF068A77D8FDF62F"/>
          </w:pPr>
          <w:r w:rsidRPr="00DE1E4D">
            <w:rPr>
              <w:lang w:bidi="es-MX"/>
            </w:rPr>
            <w:t>Nombre de la compañía</w:t>
          </w:r>
        </w:p>
      </w:docPartBody>
    </w:docPart>
    <w:docPart>
      <w:docPartPr>
        <w:name w:val="4BAE61A28A874E42A9AC6B3F11014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53DD0-B57E-4C69-98D1-15DF95F9B4DD}"/>
      </w:docPartPr>
      <w:docPartBody>
        <w:p w:rsidR="00C11FFD" w:rsidRDefault="00C11FFD">
          <w:pPr>
            <w:pStyle w:val="4BAE61A28A874E42A9AC6B3F11014E0F"/>
          </w:pPr>
          <w:r w:rsidRPr="00DE1E4D">
            <w:rPr>
              <w:lang w:bidi="es-MX"/>
            </w:rPr>
            <w:t>Si tienes alguna pregunta sobre esta factura</w:t>
          </w:r>
        </w:p>
      </w:docPartBody>
    </w:docPart>
    <w:docPart>
      <w:docPartPr>
        <w:name w:val="0C5CB4848C044E67B4F9F62913D59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B707C-309D-4FA6-B9DD-0B72F0BA7F1A}"/>
      </w:docPartPr>
      <w:docPartBody>
        <w:p w:rsidR="00C11FFD" w:rsidRDefault="00C11FFD">
          <w:pPr>
            <w:pStyle w:val="0C5CB4848C044E67B4F9F62913D59078"/>
          </w:pPr>
          <w:r w:rsidRPr="00DE1E4D">
            <w:rPr>
              <w:lang w:bidi="es-MX"/>
            </w:rPr>
            <w:t>ponte en contacto con</w:t>
          </w:r>
        </w:p>
      </w:docPartBody>
    </w:docPart>
    <w:docPart>
      <w:docPartPr>
        <w:name w:val="598A20D5DE664BECB6C2BA5FD2D76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5706C-882A-4236-9AD5-EA0F681056BA}"/>
      </w:docPartPr>
      <w:docPartBody>
        <w:p w:rsidR="00C11FFD" w:rsidRDefault="00C11FFD">
          <w:pPr>
            <w:pStyle w:val="598A20D5DE664BECB6C2BA5FD2D76021"/>
          </w:pPr>
          <w:r w:rsidRPr="00DE1E4D">
            <w:rPr>
              <w:lang w:bidi="es-MX"/>
            </w:rPr>
            <w:t>Nombre</w:t>
          </w:r>
        </w:p>
      </w:docPartBody>
    </w:docPart>
    <w:docPart>
      <w:docPartPr>
        <w:name w:val="66FA0CD30511426E905A2F8587A70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542F7-5DE1-4FB7-9594-1D20DC13A07D}"/>
      </w:docPartPr>
      <w:docPartBody>
        <w:p w:rsidR="00C11FFD" w:rsidRDefault="00C11FFD">
          <w:pPr>
            <w:pStyle w:val="66FA0CD30511426E905A2F8587A7013B"/>
          </w:pPr>
          <w:r w:rsidRPr="00DE1E4D">
            <w:rPr>
              <w:lang w:bidi="es-MX"/>
            </w:rPr>
            <w:t>Teléfono</w:t>
          </w:r>
        </w:p>
      </w:docPartBody>
    </w:docPart>
    <w:docPart>
      <w:docPartPr>
        <w:name w:val="CDC65A8AC1B44BB383098FDF607E9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1DF5-21B8-4271-9C8F-0E9D368FD1AD}"/>
      </w:docPartPr>
      <w:docPartBody>
        <w:p w:rsidR="00C11FFD" w:rsidRDefault="00C11FFD">
          <w:pPr>
            <w:pStyle w:val="CDC65A8AC1B44BB383098FDF607E9FB0"/>
          </w:pPr>
          <w:r w:rsidRPr="00DE1E4D">
            <w:rPr>
              <w:lang w:bidi="es-MX"/>
            </w:rPr>
            <w:t>Correo</w:t>
          </w:r>
        </w:p>
      </w:docPartBody>
    </w:docPart>
    <w:docPart>
      <w:docPartPr>
        <w:name w:val="876317F063C34DFD92F7D5CDC91B2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B9A08-92CB-41C4-B1BD-5116EDA9898E}"/>
      </w:docPartPr>
      <w:docPartBody>
        <w:p w:rsidR="00C11FFD" w:rsidRDefault="00C11FFD">
          <w:pPr>
            <w:pStyle w:val="876317F063C34DFD92F7D5CDC91B2AC6"/>
          </w:pPr>
          <w:r w:rsidRPr="00DE1E4D">
            <w:rPr>
              <w:lang w:bidi="es-MX"/>
            </w:rPr>
            <w:t>Gracias por tu confianza.</w:t>
          </w:r>
        </w:p>
      </w:docPartBody>
    </w:docPart>
    <w:docPart>
      <w:docPartPr>
        <w:name w:val="87D59AAF95CE4D4DB46DEB758A94D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EB874-766A-4A64-8C36-234397529021}"/>
      </w:docPartPr>
      <w:docPartBody>
        <w:p w:rsidR="00C11FFD" w:rsidRDefault="00C11FFD" w:rsidP="00C11FFD">
          <w:pPr>
            <w:pStyle w:val="87D59AAF95CE4D4DB46DEB758A94DD05"/>
          </w:pPr>
          <w:r w:rsidRPr="00DE1E4D">
            <w:rPr>
              <w:lang w:bidi="es-MX"/>
            </w:rPr>
            <w:t>Dirección</w:t>
          </w:r>
        </w:p>
      </w:docPartBody>
    </w:docPart>
    <w:docPart>
      <w:docPartPr>
        <w:name w:val="EE7B45ACD90D4C04868E0C3C3B00D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3C76D-62C9-457A-B840-3C657059E460}"/>
      </w:docPartPr>
      <w:docPartBody>
        <w:p w:rsidR="00C11FFD" w:rsidRDefault="00C11FFD" w:rsidP="00C11FFD">
          <w:pPr>
            <w:pStyle w:val="EE7B45ACD90D4C04868E0C3C3B00DC07"/>
          </w:pPr>
          <w:r w:rsidRPr="00DE1E4D">
            <w:rPr>
              <w:lang w:bidi="es-MX"/>
            </w:rPr>
            <w:t>Teléfono: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FD"/>
    <w:rsid w:val="00161F42"/>
    <w:rsid w:val="00526E36"/>
    <w:rsid w:val="00C11FFD"/>
    <w:rsid w:val="00C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D6F45A3BDB4BD798C541C31418C399">
    <w:name w:val="62D6F45A3BDB4BD798C541C31418C399"/>
  </w:style>
  <w:style w:type="paragraph" w:customStyle="1" w:styleId="D59432599AA14ABEBF94524D32B0D339">
    <w:name w:val="D59432599AA14ABEBF94524D32B0D339"/>
  </w:style>
  <w:style w:type="paragraph" w:customStyle="1" w:styleId="E416B1040B46493CAC393086BB769B03">
    <w:name w:val="E416B1040B46493CAC393086BB769B03"/>
  </w:style>
  <w:style w:type="paragraph" w:customStyle="1" w:styleId="AAF9F268B785455C85B553154F3F591B">
    <w:name w:val="AAF9F268B785455C85B553154F3F591B"/>
  </w:style>
  <w:style w:type="paragraph" w:customStyle="1" w:styleId="736B0FF47D6A4A57A6D2F29D8EBE10C6">
    <w:name w:val="736B0FF47D6A4A57A6D2F29D8EBE10C6"/>
  </w:style>
  <w:style w:type="paragraph" w:customStyle="1" w:styleId="65C4BE8A6F204D338AEEEBD435F7AA3E">
    <w:name w:val="65C4BE8A6F204D338AEEEBD435F7AA3E"/>
  </w:style>
  <w:style w:type="paragraph" w:customStyle="1" w:styleId="272E899F2D1641BCB8619E7FB264B72E">
    <w:name w:val="272E899F2D1641BCB8619E7FB264B72E"/>
  </w:style>
  <w:style w:type="paragraph" w:customStyle="1" w:styleId="129A83432B5844388D8A336E3AEEB1D2">
    <w:name w:val="129A83432B5844388D8A336E3AEEB1D2"/>
  </w:style>
  <w:style w:type="paragraph" w:customStyle="1" w:styleId="1F3698F598704D27914BF6FECCB9FC4A">
    <w:name w:val="1F3698F598704D27914BF6FECCB9FC4A"/>
  </w:style>
  <w:style w:type="paragraph" w:customStyle="1" w:styleId="7166DE39462240B1A56A760A0BA5045D">
    <w:name w:val="7166DE39462240B1A56A760A0BA5045D"/>
  </w:style>
  <w:style w:type="paragraph" w:customStyle="1" w:styleId="5842182D83E24E6FB856A86BB5FD9DB5">
    <w:name w:val="5842182D83E24E6FB856A86BB5FD9DB5"/>
  </w:style>
  <w:style w:type="paragraph" w:customStyle="1" w:styleId="6DE213ADB3A54CA7B3F7CA530FB58D09">
    <w:name w:val="6DE213ADB3A54CA7B3F7CA530FB58D09"/>
  </w:style>
  <w:style w:type="paragraph" w:customStyle="1" w:styleId="8971BFF1528D404BA444B49718C4FC01">
    <w:name w:val="8971BFF1528D404BA444B49718C4FC01"/>
  </w:style>
  <w:style w:type="paragraph" w:customStyle="1" w:styleId="BE604B5E2EFA45B0BA03EA266145D124">
    <w:name w:val="BE604B5E2EFA45B0BA03EA266145D124"/>
  </w:style>
  <w:style w:type="paragraph" w:customStyle="1" w:styleId="EE37B8CA6ACE4E6DB6ACACE0D2EDE3D8">
    <w:name w:val="EE37B8CA6ACE4E6DB6ACACE0D2EDE3D8"/>
  </w:style>
  <w:style w:type="paragraph" w:customStyle="1" w:styleId="4C22F96A1413467A970C833D530F50C9">
    <w:name w:val="4C22F96A1413467A970C833D530F50C9"/>
  </w:style>
  <w:style w:type="paragraph" w:customStyle="1" w:styleId="5E20DFFCA51B4FF4AF068A77D8FDF62F">
    <w:name w:val="5E20DFFCA51B4FF4AF068A77D8FDF62F"/>
  </w:style>
  <w:style w:type="paragraph" w:customStyle="1" w:styleId="4BAE61A28A874E42A9AC6B3F11014E0F">
    <w:name w:val="4BAE61A28A874E42A9AC6B3F11014E0F"/>
  </w:style>
  <w:style w:type="paragraph" w:customStyle="1" w:styleId="0C5CB4848C044E67B4F9F62913D59078">
    <w:name w:val="0C5CB4848C044E67B4F9F62913D59078"/>
  </w:style>
  <w:style w:type="paragraph" w:customStyle="1" w:styleId="598A20D5DE664BECB6C2BA5FD2D76021">
    <w:name w:val="598A20D5DE664BECB6C2BA5FD2D76021"/>
  </w:style>
  <w:style w:type="paragraph" w:customStyle="1" w:styleId="66FA0CD30511426E905A2F8587A7013B">
    <w:name w:val="66FA0CD30511426E905A2F8587A7013B"/>
  </w:style>
  <w:style w:type="paragraph" w:customStyle="1" w:styleId="CDC65A8AC1B44BB383098FDF607E9FB0">
    <w:name w:val="CDC65A8AC1B44BB383098FDF607E9FB0"/>
  </w:style>
  <w:style w:type="paragraph" w:customStyle="1" w:styleId="876317F063C34DFD92F7D5CDC91B2AC6">
    <w:name w:val="876317F063C34DFD92F7D5CDC91B2AC6"/>
  </w:style>
  <w:style w:type="paragraph" w:customStyle="1" w:styleId="87D59AAF95CE4D4DB46DEB758A94DD05">
    <w:name w:val="87D59AAF95CE4D4DB46DEB758A94DD05"/>
    <w:rsid w:val="00C11FFD"/>
  </w:style>
  <w:style w:type="paragraph" w:customStyle="1" w:styleId="EE7B45ACD90D4C04868E0C3C3B00DC07">
    <w:name w:val="EE7B45ACD90D4C04868E0C3C3B00DC07"/>
    <w:rsid w:val="00C11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{53A1D369-8D18-4299-AD28-7580308CB5F1}tf16392525_win32</Template>
  <TotalTime>26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AGENCIA DE COCHES JOSUE’S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gonmon go</dc:creator>
  <cp:keywords/>
  <dc:description/>
  <cp:lastModifiedBy>gonmon go</cp:lastModifiedBy>
  <cp:revision>4</cp:revision>
  <dcterms:created xsi:type="dcterms:W3CDTF">2024-07-14T04:53:00Z</dcterms:created>
  <dcterms:modified xsi:type="dcterms:W3CDTF">2024-07-14T05:21:00Z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